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1C7" w:rsidRDefault="008301C7" w:rsidP="006C6F08">
      <w:r>
        <w:t>Processes and interrupts</w:t>
      </w:r>
    </w:p>
    <w:p w:rsidR="008301C7" w:rsidRDefault="008301C7" w:rsidP="006C6F08"/>
    <w:p w:rsidR="008301C7" w:rsidRDefault="008301C7" w:rsidP="006C6F08">
      <w:r>
        <w:t xml:space="preserve">In general, we will have a number of runnable processes in our uniprocessor machine, and one </w:t>
      </w:r>
    </w:p>
    <w:p w:rsidR="008301C7" w:rsidRDefault="008301C7" w:rsidP="006C6F08">
      <w:r>
        <w:t xml:space="preserve">process running at a given instant of time. When will the waiting processes get a chance to run? </w:t>
      </w:r>
    </w:p>
    <w:p w:rsidR="008301C7" w:rsidRDefault="008301C7" w:rsidP="006C6F08"/>
    <w:p w:rsidR="008301C7" w:rsidRDefault="008301C7" w:rsidP="006C6F08">
      <w:r>
        <w:t>There are two reasons for suspending the execution of the running process: either the time-slice</w:t>
      </w:r>
    </w:p>
    <w:p w:rsidR="008301C7" w:rsidRDefault="008301C7" w:rsidP="006C6F08">
      <w:r>
        <w:t xml:space="preserve"> </w:t>
      </w:r>
      <w:bookmarkStart w:id="0" w:name="_GoBack"/>
      <w:bookmarkEnd w:id="0"/>
      <w:r>
        <w:t>allocated to it has been exhausted, or it cannot proceed any further before some event happens.</w:t>
      </w:r>
    </w:p>
    <w:p w:rsidR="008301C7" w:rsidRDefault="008301C7" w:rsidP="006C6F08"/>
    <w:p w:rsidR="008301C7" w:rsidRDefault="008301C7" w:rsidP="006C6F08">
      <w:r>
        <w:t xml:space="preserve">For instance, the process must wait for input data to become available, or for a signal from </w:t>
      </w:r>
    </w:p>
    <w:p w:rsidR="008301C7" w:rsidRDefault="008301C7" w:rsidP="006C6F08">
      <w:r>
        <w:t xml:space="preserve">another process or the operating system, or it has to complete an output operation first, etc. </w:t>
      </w:r>
    </w:p>
    <w:p w:rsidR="008301C7" w:rsidRDefault="008301C7" w:rsidP="006C6F08">
      <w:r>
        <w:t xml:space="preserve">The programmer does not have to bother about this. </w:t>
      </w:r>
    </w:p>
    <w:p w:rsidR="008301C7" w:rsidRDefault="008301C7" w:rsidP="006C6F08">
      <w:r>
        <w:t xml:space="preserve">At a given point in the program, where it needs to have more input data, the programmer simply writes a statement such as: </w:t>
      </w:r>
    </w:p>
    <w:p w:rsidR="008301C7" w:rsidRDefault="008301C7" w:rsidP="006C6F08">
      <w:r>
        <w:t>read(file,buffer,n);.</w:t>
      </w:r>
    </w:p>
    <w:p w:rsidR="008301C7" w:rsidRDefault="008301C7" w:rsidP="006C6F08">
      <w:r>
        <w:t>The compiler will translate this into a call to a library function, which in</w:t>
      </w:r>
    </w:p>
    <w:p w:rsidR="008301C7" w:rsidRDefault="008301C7" w:rsidP="006C6F08">
      <w:r>
        <w:t xml:space="preserve"> turn will make a system call, (or service request), which will transfer control to the kernel. </w:t>
      </w:r>
    </w:p>
    <w:p w:rsidR="008301C7" w:rsidRDefault="008301C7" w:rsidP="006C6F08"/>
    <w:p w:rsidR="008301C7" w:rsidRDefault="008301C7" w:rsidP="006C6F08">
      <w:r>
        <w:t xml:space="preserve">Our process becomes suspended for the time the kernel needs to process this system </w:t>
      </w:r>
    </w:p>
    <w:p w:rsidR="008301C7" w:rsidRDefault="008301C7" w:rsidP="006C6F08">
      <w:r>
        <w:t xml:space="preserve">call. In the case of a read operation on a file, the kernel will set this into motion, by emitting </w:t>
      </w:r>
    </w:p>
    <w:p w:rsidR="008301C7" w:rsidRDefault="008301C7" w:rsidP="006C6F08">
      <w:r>
        <w:t xml:space="preserve">the necessary orders to the disk controller. As the disk controller will need time to execute this </w:t>
      </w:r>
    </w:p>
    <w:p w:rsidR="008301C7" w:rsidRDefault="008301C7" w:rsidP="006C6F08">
      <w:r>
        <w:t>order, the kernel will decide to block the execution of the process which was running and</w:t>
      </w:r>
    </w:p>
    <w:p w:rsidR="008301C7" w:rsidRDefault="008301C7" w:rsidP="006C6F08">
      <w:r>
        <w:t xml:space="preserve"> which made the system call. This blocked process will be put in the queue of waiting processes, </w:t>
      </w:r>
    </w:p>
    <w:p w:rsidR="008301C7" w:rsidRDefault="008301C7" w:rsidP="006C6F08">
      <w:r>
        <w:t xml:space="preserve">and it will become runnable again later, when the disk controller will have notified the kernel </w:t>
      </w:r>
    </w:p>
    <w:p w:rsidR="008301C7" w:rsidRDefault="008301C7" w:rsidP="006C6F08">
      <w:r>
        <w:t xml:space="preserve">--by sending a hardware interrupt-- that the I/O operation has been completed. </w:t>
      </w:r>
    </w:p>
    <w:p w:rsidR="008301C7" w:rsidRDefault="008301C7" w:rsidP="006C6F08">
      <w:r>
        <w:t>The kernel makes use of the scheduler to find, from the queue of runnable processes the one that</w:t>
      </w:r>
    </w:p>
    <w:p w:rsidR="008301C7" w:rsidRDefault="008301C7" w:rsidP="006C6F08">
      <w:r>
        <w:t xml:space="preserve"> should now be run.</w:t>
      </w:r>
    </w:p>
    <w:p w:rsidR="008301C7" w:rsidRDefault="008301C7" w:rsidP="006C6F08"/>
    <w:p w:rsidR="008301C7" w:rsidRDefault="008301C7" w:rsidP="006C6F08">
      <w:r>
        <w:t>The kernel will then make a context switch and this will start our suspended process running.</w:t>
      </w:r>
    </w:p>
    <w:sectPr w:rsidR="008301C7" w:rsidSect="00053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6F08"/>
    <w:rsid w:val="000531BB"/>
    <w:rsid w:val="004772EE"/>
    <w:rsid w:val="006C6F08"/>
    <w:rsid w:val="008301C7"/>
    <w:rsid w:val="00C24713"/>
    <w:rsid w:val="00EF6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1BB"/>
    <w:pPr>
      <w:spacing w:after="200" w:line="276" w:lineRule="auto"/>
    </w:pPr>
    <w:rPr>
      <w:lang w:val="en-I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274</Words>
  <Characters>1564</Characters>
  <Application>Microsoft Office Outlook</Application>
  <DocSecurity>0</DocSecurity>
  <Lines>0</Lines>
  <Paragraphs>0</Paragraphs>
  <ScaleCrop>false</ScaleCrop>
  <Company>IT Tralee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Processes and interrupts</dc:title>
  <dc:subject/>
  <dc:creator>Computer Services</dc:creator>
  <cp:keywords/>
  <dc:description/>
  <cp:lastModifiedBy>Cathryn Casey</cp:lastModifiedBy>
  <cp:revision>2</cp:revision>
  <cp:lastPrinted>2012-02-08T09:58:00Z</cp:lastPrinted>
  <dcterms:created xsi:type="dcterms:W3CDTF">2013-02-03T12:19:00Z</dcterms:created>
  <dcterms:modified xsi:type="dcterms:W3CDTF">2013-02-03T12:19:00Z</dcterms:modified>
</cp:coreProperties>
</file>