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85" w:rsidRDefault="00D85985" w:rsidP="00A61ACF">
      <w:pPr>
        <w:pStyle w:val="MenuBase"/>
      </w:pPr>
    </w:p>
    <w:p w:rsidR="00A61ACF" w:rsidRPr="0040382F" w:rsidRDefault="00A61ACF" w:rsidP="00B1369F">
      <w:pPr>
        <w:pStyle w:val="Heading1"/>
        <w:jc w:val="center"/>
        <w:rPr>
          <w:sz w:val="48"/>
          <w:szCs w:val="48"/>
        </w:rPr>
      </w:pPr>
      <w:r w:rsidRPr="0040382F">
        <w:rPr>
          <w:sz w:val="48"/>
          <w:szCs w:val="48"/>
        </w:rPr>
        <w:t>CompSys</w:t>
      </w:r>
    </w:p>
    <w:p w:rsidR="00A61ACF" w:rsidRDefault="00B1369F" w:rsidP="00B1369F">
      <w:pPr>
        <w:pStyle w:val="Heading2"/>
        <w:jc w:val="center"/>
      </w:pPr>
      <w:r>
        <w:t>compS</w:t>
      </w:r>
      <w:r w:rsidR="00A61ACF">
        <w:t>ys.sql</w:t>
      </w:r>
    </w:p>
    <w:p w:rsidR="00A61ACF" w:rsidRDefault="00A61ACF" w:rsidP="00A61ACF"/>
    <w:p w:rsidR="00B1369F" w:rsidRDefault="00B1369F" w:rsidP="00B1369F">
      <w:pPr>
        <w:pStyle w:val="Heading2"/>
      </w:pPr>
      <w:r>
        <w:t>Project Brief</w:t>
      </w:r>
    </w:p>
    <w:p w:rsidR="00B1369F" w:rsidRDefault="00B1369F" w:rsidP="00B1369F">
      <w:r w:rsidRPr="0027222F">
        <w:rPr>
          <w:b/>
        </w:rPr>
        <w:t>PC Solutions</w:t>
      </w:r>
      <w:r>
        <w:t xml:space="preserve"> is considering implementing a computerised system to handle their staffs, customers, repairs, </w:t>
      </w:r>
      <w:proofErr w:type="gramStart"/>
      <w:r>
        <w:t>inventory</w:t>
      </w:r>
      <w:proofErr w:type="gramEnd"/>
      <w:r>
        <w:t xml:space="preserve"> and account records. The following is a description of the system:</w:t>
      </w:r>
    </w:p>
    <w:p w:rsidR="00B1369F" w:rsidRDefault="00B1369F" w:rsidP="00B1369F">
      <w:r>
        <w:t xml:space="preserve">Details of all the </w:t>
      </w:r>
      <w:r w:rsidRPr="0052651B">
        <w:rPr>
          <w:b/>
        </w:rPr>
        <w:t>Staff</w:t>
      </w:r>
      <w:r>
        <w:t xml:space="preserve">, including managers, interns and normal staff, is recorded in the </w:t>
      </w:r>
      <w:r w:rsidRPr="00661867">
        <w:rPr>
          <w:b/>
          <w:u w:val="single"/>
        </w:rPr>
        <w:t>Staff File.</w:t>
      </w:r>
      <w:r>
        <w:rPr>
          <w:b/>
        </w:rPr>
        <w:t xml:space="preserve"> </w:t>
      </w:r>
      <w:r>
        <w:t>Each staff is identified by a unique staff ID and has staff details – surname, forename, DOB, gender, address1, address2, town, county, telephone, mobile, e-mail, staff type and status. The company has the ability to Add, Amend and List the details of all the staff in the Staff File.</w:t>
      </w:r>
    </w:p>
    <w:p w:rsidR="00B1369F" w:rsidRDefault="00B1369F" w:rsidP="00B1369F">
      <w:r>
        <w:t xml:space="preserve">The company will record every customer before they can proceed with a new repair, therefore, the company needs to store all the </w:t>
      </w:r>
      <w:r w:rsidRPr="0052651B">
        <w:rPr>
          <w:b/>
        </w:rPr>
        <w:t>Customers</w:t>
      </w:r>
      <w:r>
        <w:rPr>
          <w:b/>
        </w:rPr>
        <w:t xml:space="preserve"> </w:t>
      </w:r>
      <w:r>
        <w:t xml:space="preserve">in the </w:t>
      </w:r>
      <w:r w:rsidRPr="00661867">
        <w:rPr>
          <w:b/>
          <w:u w:val="single"/>
        </w:rPr>
        <w:t>Customers File</w:t>
      </w:r>
      <w:r>
        <w:t xml:space="preserve">. Each customer is identified by a unique customer ID and has the details – Surname, Forename, DOB, Gender, Address1, Address2, Town, County, Telephone, Mobile, E-Mail, Customer Type and Status. The company has the ability to Add, Amend, </w:t>
      </w:r>
      <w:proofErr w:type="gramStart"/>
      <w:r>
        <w:t>Query</w:t>
      </w:r>
      <w:proofErr w:type="gramEnd"/>
      <w:r>
        <w:t xml:space="preserve"> and List the details of all the customers in the Customers File.</w:t>
      </w:r>
    </w:p>
    <w:p w:rsidR="00A61ACF" w:rsidRDefault="00B1369F" w:rsidP="00A61ACF">
      <w:r>
        <w:t xml:space="preserve">The requirements of an incoming repair job are logged in the </w:t>
      </w:r>
      <w:r w:rsidRPr="00661867">
        <w:rPr>
          <w:b/>
          <w:u w:val="single"/>
        </w:rPr>
        <w:t>Repairs File</w:t>
      </w:r>
      <w:r>
        <w:rPr>
          <w:b/>
          <w:u w:val="single"/>
        </w:rPr>
        <w:t xml:space="preserve">. </w:t>
      </w:r>
      <w:r>
        <w:t>Each job is assigned a job reference number and may be for a new customer or an existing customer. For new customers, the customer details are recorded in the Customer File. A job is for only one ‘Repair ID’ but a customer may have several jobs on-going at the same time.</w:t>
      </w:r>
    </w:p>
    <w:p w:rsidR="0040382F" w:rsidRDefault="0040382F" w:rsidP="00A61ACF"/>
    <w:p w:rsidR="0040382F" w:rsidRDefault="0040382F" w:rsidP="00A61ACF"/>
    <w:p w:rsidR="0040382F" w:rsidRDefault="0040382F">
      <w:r>
        <w:br w:type="page"/>
      </w:r>
    </w:p>
    <w:p w:rsidR="0040382F" w:rsidRDefault="0040382F" w:rsidP="0040382F">
      <w:pPr>
        <w:pStyle w:val="Heading2"/>
      </w:pPr>
      <w:r>
        <w:lastRenderedPageBreak/>
        <w:t>Relational Schema</w:t>
      </w:r>
    </w:p>
    <w:p w:rsidR="0040382F" w:rsidRPr="0040382F" w:rsidRDefault="0040382F" w:rsidP="0040382F">
      <w:pPr>
        <w:rPr>
          <w:b/>
        </w:rPr>
      </w:pPr>
      <w:r w:rsidRPr="0040382F">
        <w:rPr>
          <w:b/>
        </w:rPr>
        <w:t>Step 1:</w:t>
      </w:r>
    </w:p>
    <w:p w:rsidR="0040382F" w:rsidRDefault="0040382F" w:rsidP="0040382F">
      <w:proofErr w:type="gramStart"/>
      <w:r>
        <w:t>Staff(</w:t>
      </w:r>
      <w:proofErr w:type="gramEnd"/>
      <w:r>
        <w:t>……)</w:t>
      </w:r>
    </w:p>
    <w:p w:rsidR="0040382F" w:rsidRDefault="0040382F" w:rsidP="0040382F">
      <w:proofErr w:type="gramStart"/>
      <w:r>
        <w:t>Customers(</w:t>
      </w:r>
      <w:proofErr w:type="gramEnd"/>
      <w:r>
        <w:t>……)</w:t>
      </w:r>
    </w:p>
    <w:p w:rsidR="0040382F" w:rsidRDefault="0040382F" w:rsidP="0040382F">
      <w:proofErr w:type="gramStart"/>
      <w:r>
        <w:t>Repairs(</w:t>
      </w:r>
      <w:proofErr w:type="gramEnd"/>
      <w:r>
        <w:t>…….)</w:t>
      </w:r>
    </w:p>
    <w:p w:rsidR="00D85985" w:rsidRDefault="00D85985" w:rsidP="0040382F">
      <w:proofErr w:type="gramStart"/>
      <w:r>
        <w:t>Estimate(</w:t>
      </w:r>
      <w:proofErr w:type="gramEnd"/>
      <w:r>
        <w:t>……)</w:t>
      </w:r>
    </w:p>
    <w:p w:rsidR="0040382F" w:rsidRDefault="00D85985" w:rsidP="0040382F">
      <w:proofErr w:type="gramStart"/>
      <w:r>
        <w:t>Inventory</w:t>
      </w:r>
      <w:r w:rsidR="0040382F">
        <w:t>(</w:t>
      </w:r>
      <w:proofErr w:type="gramEnd"/>
      <w:r w:rsidR="0040382F">
        <w:t>…….)</w:t>
      </w:r>
      <w:r w:rsidR="0040382F">
        <w:tab/>
        <w:t>//Inventory of parts and job rates</w:t>
      </w:r>
    </w:p>
    <w:p w:rsidR="0040382F" w:rsidRDefault="0040382F" w:rsidP="0040382F">
      <w:proofErr w:type="gramStart"/>
      <w:r>
        <w:t>Invoice(</w:t>
      </w:r>
      <w:proofErr w:type="gramEnd"/>
      <w:r>
        <w:t>…..)</w:t>
      </w:r>
    </w:p>
    <w:p w:rsidR="0040382F" w:rsidRDefault="00CC5287" w:rsidP="0040382F">
      <w:proofErr w:type="gramStart"/>
      <w:r>
        <w:t>Login(</w:t>
      </w:r>
      <w:proofErr w:type="gramEnd"/>
      <w:r>
        <w:t>…..)</w:t>
      </w:r>
    </w:p>
    <w:p w:rsidR="0040382F" w:rsidRDefault="0040382F" w:rsidP="0040382F"/>
    <w:p w:rsidR="0040382F" w:rsidRPr="0040382F" w:rsidRDefault="0040382F" w:rsidP="0040382F">
      <w:pPr>
        <w:rPr>
          <w:b/>
        </w:rPr>
      </w:pPr>
      <w:r w:rsidRPr="0040382F">
        <w:rPr>
          <w:b/>
        </w:rPr>
        <w:t>Step 2:</w:t>
      </w:r>
    </w:p>
    <w:p w:rsidR="0040382F" w:rsidRDefault="0040382F" w:rsidP="0040382F">
      <w:proofErr w:type="gramStart"/>
      <w:r w:rsidRPr="0040382F">
        <w:rPr>
          <w:b/>
        </w:rPr>
        <w:t>Staff</w:t>
      </w:r>
      <w:r>
        <w:t>(</w:t>
      </w:r>
      <w:proofErr w:type="gramEnd"/>
      <w:r>
        <w:t xml:space="preserve">StaffID, Surname, Forename, DOB, Gender, Address1, Address2, Town, County, Tel, Mobile, </w:t>
      </w:r>
      <w:proofErr w:type="spellStart"/>
      <w:r>
        <w:t>Staff_type</w:t>
      </w:r>
      <w:proofErr w:type="spellEnd"/>
      <w:r>
        <w:t>, Status)</w:t>
      </w:r>
    </w:p>
    <w:p w:rsidR="0040382F" w:rsidRDefault="0040382F" w:rsidP="0040382F"/>
    <w:p w:rsidR="0040382F" w:rsidRDefault="0040382F" w:rsidP="0040382F">
      <w:proofErr w:type="gramStart"/>
      <w:r w:rsidRPr="0040382F">
        <w:rPr>
          <w:b/>
        </w:rPr>
        <w:t>Customers</w:t>
      </w:r>
      <w:r>
        <w:t>(</w:t>
      </w:r>
      <w:proofErr w:type="spellStart"/>
      <w:proofErr w:type="gramEnd"/>
      <w:r>
        <w:t>CustomerID</w:t>
      </w:r>
      <w:proofErr w:type="spellEnd"/>
      <w:r>
        <w:t xml:space="preserve">, Surname, Forename, DOB, Gender, Address1, Address2, Town, County, Tel, Mobile, </w:t>
      </w:r>
      <w:proofErr w:type="spellStart"/>
      <w:r>
        <w:t>Cust_type</w:t>
      </w:r>
      <w:proofErr w:type="spellEnd"/>
      <w:r>
        <w:t>, Status)</w:t>
      </w:r>
    </w:p>
    <w:p w:rsidR="0040382F" w:rsidRDefault="0040382F" w:rsidP="0040382F"/>
    <w:p w:rsidR="00CC5287" w:rsidRDefault="00CC5287" w:rsidP="0040382F">
      <w:proofErr w:type="gramStart"/>
      <w:r w:rsidRPr="00CC5287">
        <w:rPr>
          <w:b/>
        </w:rPr>
        <w:t>Repairs</w:t>
      </w:r>
      <w:r>
        <w:t>(</w:t>
      </w:r>
      <w:proofErr w:type="spellStart"/>
      <w:proofErr w:type="gramEnd"/>
      <w:r>
        <w:t>RepairID</w:t>
      </w:r>
      <w:proofErr w:type="spellEnd"/>
      <w:r>
        <w:t xml:space="preserve">, Description, </w:t>
      </w:r>
      <w:proofErr w:type="spellStart"/>
      <w:r>
        <w:t>DeviceType</w:t>
      </w:r>
      <w:proofErr w:type="spellEnd"/>
      <w:r>
        <w:t xml:space="preserve">, OS, Colour, Brand, Model, </w:t>
      </w:r>
      <w:proofErr w:type="spellStart"/>
      <w:r>
        <w:t>Prob_Type</w:t>
      </w:r>
      <w:proofErr w:type="spellEnd"/>
      <w:r>
        <w:t xml:space="preserve">, </w:t>
      </w:r>
      <w:proofErr w:type="spellStart"/>
      <w:r>
        <w:t>Repair_Date</w:t>
      </w:r>
      <w:proofErr w:type="spellEnd"/>
      <w:r>
        <w:t xml:space="preserve">, </w:t>
      </w:r>
      <w:proofErr w:type="spellStart"/>
      <w:r>
        <w:t>Collection_Date</w:t>
      </w:r>
      <w:proofErr w:type="spellEnd"/>
      <w:r>
        <w:t>, Status)</w:t>
      </w:r>
    </w:p>
    <w:p w:rsidR="00D85985" w:rsidRDefault="00D85985" w:rsidP="0040382F"/>
    <w:p w:rsidR="00D85985" w:rsidRDefault="00D85985" w:rsidP="0040382F">
      <w:proofErr w:type="gramStart"/>
      <w:r w:rsidRPr="00D85985">
        <w:rPr>
          <w:b/>
        </w:rPr>
        <w:t>Estimate</w:t>
      </w:r>
      <w:r>
        <w:t>(</w:t>
      </w:r>
      <w:proofErr w:type="spellStart"/>
      <w:proofErr w:type="gramEnd"/>
      <w:r>
        <w:t>Est_Id</w:t>
      </w:r>
      <w:proofErr w:type="spellEnd"/>
      <w:r>
        <w:t xml:space="preserve">, </w:t>
      </w:r>
      <w:proofErr w:type="spellStart"/>
      <w:r>
        <w:t>EstDate</w:t>
      </w:r>
      <w:proofErr w:type="spellEnd"/>
      <w:r>
        <w:t>, Status, Total)</w:t>
      </w:r>
    </w:p>
    <w:p w:rsidR="00CC5287" w:rsidRDefault="00CC5287" w:rsidP="0040382F"/>
    <w:p w:rsidR="00CC5287" w:rsidRDefault="00D85985" w:rsidP="0040382F">
      <w:proofErr w:type="gramStart"/>
      <w:r>
        <w:rPr>
          <w:b/>
        </w:rPr>
        <w:t>Inventory</w:t>
      </w:r>
      <w:r w:rsidR="00CC5287">
        <w:t>(</w:t>
      </w:r>
      <w:proofErr w:type="gramEnd"/>
      <w:r w:rsidR="00CC5287">
        <w:t xml:space="preserve">Name, Description, Price, Quantity, </w:t>
      </w:r>
      <w:proofErr w:type="spellStart"/>
      <w:r w:rsidR="00CC5287">
        <w:t>TaxRate</w:t>
      </w:r>
      <w:proofErr w:type="spellEnd"/>
      <w:r w:rsidR="00CC5287">
        <w:t xml:space="preserve">, Warranty, Condition, </w:t>
      </w:r>
      <w:proofErr w:type="spellStart"/>
      <w:r w:rsidR="00CC5287">
        <w:t>DiscountRate</w:t>
      </w:r>
      <w:proofErr w:type="spellEnd"/>
      <w:r w:rsidR="00CC5287">
        <w:t>, Vendor)</w:t>
      </w:r>
    </w:p>
    <w:p w:rsidR="00CC5287" w:rsidRDefault="00CC5287" w:rsidP="0040382F"/>
    <w:p w:rsidR="00CC5287" w:rsidRDefault="00CC5287" w:rsidP="0040382F">
      <w:proofErr w:type="gramStart"/>
      <w:r w:rsidRPr="00CC5287">
        <w:rPr>
          <w:b/>
        </w:rPr>
        <w:t>Invoice</w:t>
      </w:r>
      <w:r>
        <w:t>(</w:t>
      </w:r>
      <w:proofErr w:type="spellStart"/>
      <w:proofErr w:type="gramEnd"/>
      <w:r>
        <w:t>InvNo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, Deposit, </w:t>
      </w:r>
      <w:proofErr w:type="spellStart"/>
      <w:r>
        <w:t>TotalDue</w:t>
      </w:r>
      <w:proofErr w:type="spellEnd"/>
      <w:r>
        <w:t>)</w:t>
      </w:r>
    </w:p>
    <w:p w:rsidR="00CC5287" w:rsidRDefault="00CC5287" w:rsidP="0040382F"/>
    <w:p w:rsidR="00CC5287" w:rsidRDefault="00CC5287" w:rsidP="0040382F">
      <w:proofErr w:type="gramStart"/>
      <w:r w:rsidRPr="00CC5287">
        <w:rPr>
          <w:b/>
        </w:rPr>
        <w:t>Login</w:t>
      </w:r>
      <w:r>
        <w:t>(</w:t>
      </w:r>
      <w:proofErr w:type="spellStart"/>
      <w:proofErr w:type="gramEnd"/>
      <w:r>
        <w:t>StaffId</w:t>
      </w:r>
      <w:proofErr w:type="spellEnd"/>
      <w:r>
        <w:t xml:space="preserve">, username, password, </w:t>
      </w:r>
      <w:proofErr w:type="spellStart"/>
      <w:r>
        <w:t>lastlogin</w:t>
      </w:r>
      <w:proofErr w:type="spellEnd"/>
      <w:r>
        <w:t>)</w:t>
      </w:r>
    </w:p>
    <w:p w:rsidR="005C57C5" w:rsidRDefault="005C57C5" w:rsidP="0040382F"/>
    <w:p w:rsidR="00761D07" w:rsidRDefault="00761D07">
      <w:r>
        <w:br w:type="page"/>
      </w:r>
    </w:p>
    <w:p w:rsidR="005C57C5" w:rsidRPr="00B92579" w:rsidRDefault="00B92579" w:rsidP="0040382F">
      <w:pPr>
        <w:rPr>
          <w:b/>
          <w:sz w:val="32"/>
          <w:szCs w:val="32"/>
        </w:rPr>
      </w:pPr>
      <w:bookmarkStart w:id="0" w:name="_GoBack"/>
      <w:r w:rsidRPr="00B92579">
        <w:rPr>
          <w:b/>
          <w:sz w:val="32"/>
          <w:szCs w:val="32"/>
        </w:rPr>
        <w:lastRenderedPageBreak/>
        <w:t>Database Schema</w:t>
      </w:r>
    </w:p>
    <w:bookmarkEnd w:id="0"/>
    <w:p w:rsidR="005C57C5" w:rsidRDefault="005C57C5" w:rsidP="0040382F">
      <w:r w:rsidRPr="00B92579">
        <w:rPr>
          <w:b/>
        </w:rPr>
        <w:t>Staff</w:t>
      </w:r>
      <w:r>
        <w:t xml:space="preserve"> (</w:t>
      </w:r>
    </w:p>
    <w:p w:rsidR="005C57C5" w:rsidRDefault="00761D07" w:rsidP="0040382F">
      <w:proofErr w:type="spellStart"/>
      <w:r>
        <w:t>StaffId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 w:rsidR="005C57C5">
        <w:t xml:space="preserve"> NOT NULL </w:t>
      </w:r>
      <w:proofErr w:type="spellStart"/>
      <w:r w:rsidR="005C57C5">
        <w:t>auto_increment</w:t>
      </w:r>
      <w:proofErr w:type="spellEnd"/>
      <w:r w:rsidR="005C57C5">
        <w:t xml:space="preserve"> {</w:t>
      </w:r>
      <w:proofErr w:type="spellStart"/>
      <w:r w:rsidR="005C57C5">
        <w:t>pk</w:t>
      </w:r>
      <w:proofErr w:type="spellEnd"/>
      <w:r w:rsidR="005C57C5">
        <w:t>}</w:t>
      </w:r>
    </w:p>
    <w:p w:rsidR="00577EBC" w:rsidRDefault="005C57C5" w:rsidP="0040382F">
      <w:r>
        <w:t xml:space="preserve">Surname </w:t>
      </w:r>
      <w:proofErr w:type="gramStart"/>
      <w:r>
        <w:t>char(</w:t>
      </w:r>
      <w:proofErr w:type="gramEnd"/>
      <w:r>
        <w:t>25) NOT NULL</w:t>
      </w:r>
      <w:r w:rsidR="00577EBC">
        <w:t xml:space="preserve"> </w:t>
      </w:r>
      <w:r w:rsidR="00577EBC">
        <w:t>(</w:t>
      </w:r>
      <w:r w:rsidR="00577EBC">
        <w:t>Sur</w:t>
      </w:r>
      <w:r w:rsidR="00577EBC">
        <w:t>name &gt; 0)</w:t>
      </w:r>
    </w:p>
    <w:p w:rsidR="005C57C5" w:rsidRDefault="00577EBC" w:rsidP="0040382F">
      <w:proofErr w:type="spellStart"/>
      <w:r>
        <w:t>Forneame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 NOT NULL CHECK (Forename &gt; 0)</w:t>
      </w:r>
      <w:r w:rsidR="005C57C5">
        <w:t xml:space="preserve"> </w:t>
      </w:r>
    </w:p>
    <w:p w:rsidR="00577EBC" w:rsidRDefault="00577EBC" w:rsidP="0040382F">
      <w:r>
        <w:t xml:space="preserve">Town </w:t>
      </w:r>
      <w:proofErr w:type="gramStart"/>
      <w:r>
        <w:t>char(</w:t>
      </w:r>
      <w:proofErr w:type="gramEnd"/>
      <w:r>
        <w:t xml:space="preserve">10) </w:t>
      </w:r>
    </w:p>
    <w:p w:rsidR="00577EBC" w:rsidRDefault="00577EBC" w:rsidP="0040382F">
      <w:r>
        <w:t>Co</w:t>
      </w:r>
      <w:r w:rsidR="00761D07">
        <w:t xml:space="preserve">unty </w:t>
      </w:r>
      <w:proofErr w:type="gramStart"/>
      <w:r w:rsidR="00761D07">
        <w:t>char(</w:t>
      </w:r>
      <w:proofErr w:type="gramEnd"/>
      <w:r w:rsidR="00761D07">
        <w:t>20)</w:t>
      </w:r>
    </w:p>
    <w:p w:rsidR="00761D07" w:rsidRDefault="00761D07" w:rsidP="0040382F">
      <w:r>
        <w:t>DOB date NOT NULL</w:t>
      </w:r>
    </w:p>
    <w:p w:rsidR="00761D07" w:rsidRDefault="00761D07" w:rsidP="0040382F">
      <w:proofErr w:type="gramStart"/>
      <w:r>
        <w:t>mobile</w:t>
      </w:r>
      <w:proofErr w:type="gramEnd"/>
      <w:r>
        <w:t xml:space="preserve"> char(15) NOT NULL</w:t>
      </w:r>
    </w:p>
    <w:p w:rsidR="00B92579" w:rsidRDefault="00B92579" w:rsidP="0040382F">
      <w:proofErr w:type="gramStart"/>
      <w:r>
        <w:t>login</w:t>
      </w:r>
      <w:proofErr w:type="gramEnd"/>
      <w:r>
        <w:t xml:space="preserve"> char(25) NOT NULL</w:t>
      </w:r>
    </w:p>
    <w:p w:rsidR="00B92579" w:rsidRDefault="00B92579" w:rsidP="0040382F">
      <w:proofErr w:type="gramStart"/>
      <w:r>
        <w:t>password</w:t>
      </w:r>
      <w:proofErr w:type="gramEnd"/>
      <w:r>
        <w:t xml:space="preserve"> char(25) NOT NULL</w:t>
      </w:r>
    </w:p>
    <w:p w:rsidR="00761D07" w:rsidRDefault="00761D07" w:rsidP="0040382F">
      <w:r>
        <w:t>)</w:t>
      </w:r>
    </w:p>
    <w:p w:rsidR="00761D07" w:rsidRDefault="00761D07" w:rsidP="0040382F"/>
    <w:p w:rsidR="00761D07" w:rsidRDefault="00761D07" w:rsidP="00761D07">
      <w:r w:rsidRPr="00B92579">
        <w:rPr>
          <w:b/>
        </w:rPr>
        <w:t>Customers</w:t>
      </w:r>
      <w:r>
        <w:t xml:space="preserve"> (</w:t>
      </w:r>
    </w:p>
    <w:p w:rsidR="00761D07" w:rsidRDefault="00761D07" w:rsidP="00761D07">
      <w:proofErr w:type="spellStart"/>
      <w:r>
        <w:t>Cust</w:t>
      </w:r>
      <w:r>
        <w:t>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  <w:r>
        <w:t xml:space="preserve"> NOT NULL </w:t>
      </w:r>
      <w:proofErr w:type="spellStart"/>
      <w:r>
        <w:t>auto_increment</w:t>
      </w:r>
      <w:proofErr w:type="spellEnd"/>
      <w:r>
        <w:t xml:space="preserve"> {</w:t>
      </w:r>
      <w:proofErr w:type="spellStart"/>
      <w:r>
        <w:t>pk</w:t>
      </w:r>
      <w:proofErr w:type="spellEnd"/>
      <w:r>
        <w:t>}</w:t>
      </w:r>
    </w:p>
    <w:p w:rsidR="00761D07" w:rsidRDefault="00761D07" w:rsidP="00761D07">
      <w:r>
        <w:t xml:space="preserve">Surname </w:t>
      </w:r>
      <w:proofErr w:type="gramStart"/>
      <w:r>
        <w:t>char(</w:t>
      </w:r>
      <w:proofErr w:type="gramEnd"/>
      <w:r>
        <w:t>25) NOT NULL (Surname &gt; 0)</w:t>
      </w:r>
    </w:p>
    <w:p w:rsidR="00761D07" w:rsidRDefault="00761D07" w:rsidP="00761D07">
      <w:proofErr w:type="spellStart"/>
      <w:r>
        <w:t>Forneame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25) NOT NULL CHECK (Forename &gt; 0) </w:t>
      </w:r>
    </w:p>
    <w:p w:rsidR="00761D07" w:rsidRDefault="00761D07" w:rsidP="00761D07">
      <w:r>
        <w:t xml:space="preserve">Town </w:t>
      </w:r>
      <w:proofErr w:type="gramStart"/>
      <w:r>
        <w:t>char(</w:t>
      </w:r>
      <w:proofErr w:type="gramEnd"/>
      <w:r>
        <w:t xml:space="preserve">10) </w:t>
      </w:r>
    </w:p>
    <w:p w:rsidR="00761D07" w:rsidRDefault="00761D07" w:rsidP="00761D07">
      <w:r>
        <w:t xml:space="preserve">County </w:t>
      </w:r>
      <w:proofErr w:type="gramStart"/>
      <w:r>
        <w:t>char(</w:t>
      </w:r>
      <w:proofErr w:type="gramEnd"/>
      <w:r>
        <w:t>20)</w:t>
      </w:r>
    </w:p>
    <w:p w:rsidR="00761D07" w:rsidRDefault="00761D07" w:rsidP="00761D07">
      <w:r>
        <w:t>DOB date NOT NULL</w:t>
      </w:r>
    </w:p>
    <w:p w:rsidR="00761D07" w:rsidRDefault="00761D07" w:rsidP="00761D07">
      <w:proofErr w:type="gramStart"/>
      <w:r>
        <w:t>mobile</w:t>
      </w:r>
      <w:proofErr w:type="gramEnd"/>
      <w:r>
        <w:t xml:space="preserve"> char(15) NOT NULL</w:t>
      </w:r>
    </w:p>
    <w:p w:rsidR="00761D07" w:rsidRDefault="00761D07" w:rsidP="00761D07">
      <w:r>
        <w:t>)</w:t>
      </w:r>
    </w:p>
    <w:p w:rsidR="00D85985" w:rsidRDefault="00D85985" w:rsidP="0040382F"/>
    <w:p w:rsidR="00761D07" w:rsidRDefault="00761D07" w:rsidP="0040382F">
      <w:r w:rsidRPr="00B92579">
        <w:rPr>
          <w:b/>
        </w:rPr>
        <w:t xml:space="preserve">Repairs </w:t>
      </w:r>
      <w:r>
        <w:t>(</w:t>
      </w:r>
    </w:p>
    <w:p w:rsidR="00761D07" w:rsidRDefault="00761D07" w:rsidP="0040382F">
      <w:proofErr w:type="spellStart"/>
      <w:proofErr w:type="gramStart"/>
      <w:r>
        <w:t>repairid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(10) not null </w:t>
      </w:r>
      <w:proofErr w:type="spellStart"/>
      <w:r>
        <w:t>auto_increment</w:t>
      </w:r>
      <w:proofErr w:type="spellEnd"/>
      <w:r>
        <w:t xml:space="preserve"> {</w:t>
      </w:r>
      <w:proofErr w:type="spellStart"/>
      <w:r>
        <w:t>pk</w:t>
      </w:r>
      <w:proofErr w:type="spellEnd"/>
      <w:r>
        <w:t>}</w:t>
      </w:r>
    </w:p>
    <w:p w:rsidR="00761D07" w:rsidRDefault="00761D07" w:rsidP="0040382F">
      <w:r>
        <w:t xml:space="preserve">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250) NOT NULL check (description&gt;0)</w:t>
      </w:r>
    </w:p>
    <w:p w:rsidR="00761D07" w:rsidRDefault="00761D07" w:rsidP="0040382F">
      <w:r>
        <w:t xml:space="preserve">Device </w:t>
      </w:r>
      <w:proofErr w:type="gramStart"/>
      <w:r>
        <w:t>char(</w:t>
      </w:r>
      <w:proofErr w:type="gramEnd"/>
      <w:r>
        <w:t>25) NOT NULL</w:t>
      </w:r>
    </w:p>
    <w:p w:rsidR="00761D07" w:rsidRDefault="00761D07" w:rsidP="0040382F">
      <w:r>
        <w:t xml:space="preserve">Colour </w:t>
      </w:r>
      <w:proofErr w:type="gramStart"/>
      <w:r>
        <w:t>char(</w:t>
      </w:r>
      <w:proofErr w:type="gramEnd"/>
      <w:r>
        <w:t>15) NOT NULL</w:t>
      </w:r>
    </w:p>
    <w:p w:rsidR="00761D07" w:rsidRDefault="00761D07" w:rsidP="0040382F">
      <w:r>
        <w:t xml:space="preserve">Brand </w:t>
      </w:r>
      <w:proofErr w:type="gramStart"/>
      <w:r>
        <w:t>char(</w:t>
      </w:r>
      <w:proofErr w:type="gramEnd"/>
      <w:r>
        <w:t>25) NOT NULL</w:t>
      </w:r>
    </w:p>
    <w:p w:rsidR="00761D07" w:rsidRDefault="00761D07" w:rsidP="0040382F">
      <w:r>
        <w:t xml:space="preserve">Model </w:t>
      </w:r>
      <w:proofErr w:type="gramStart"/>
      <w:r>
        <w:t>char(</w:t>
      </w:r>
      <w:proofErr w:type="gramEnd"/>
      <w:r>
        <w:t>25) NOT NULL</w:t>
      </w:r>
    </w:p>
    <w:p w:rsidR="00761D07" w:rsidRDefault="00B92579" w:rsidP="0040382F">
      <w:proofErr w:type="spellStart"/>
      <w:r>
        <w:t>Prob_Type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25) NOT NULL</w:t>
      </w:r>
    </w:p>
    <w:p w:rsidR="00B92579" w:rsidRDefault="00B92579" w:rsidP="0040382F">
      <w:proofErr w:type="spellStart"/>
      <w:r>
        <w:t>Repair_Date</w:t>
      </w:r>
      <w:proofErr w:type="spellEnd"/>
      <w:r>
        <w:t xml:space="preserve"> date NOT NULL</w:t>
      </w:r>
    </w:p>
    <w:p w:rsidR="00B92579" w:rsidRDefault="00B92579" w:rsidP="0040382F">
      <w:proofErr w:type="spellStart"/>
      <w:r>
        <w:t>Collection_Date</w:t>
      </w:r>
      <w:proofErr w:type="spellEnd"/>
      <w:r>
        <w:t xml:space="preserve"> date </w:t>
      </w:r>
    </w:p>
    <w:p w:rsidR="00B92579" w:rsidRDefault="00B92579" w:rsidP="0040382F">
      <w:r>
        <w:t xml:space="preserve">Status </w:t>
      </w:r>
      <w:proofErr w:type="gramStart"/>
      <w:r>
        <w:t>char(</w:t>
      </w:r>
      <w:proofErr w:type="gramEnd"/>
      <w:r>
        <w:t>15) NOT NULL</w:t>
      </w:r>
    </w:p>
    <w:p w:rsidR="00B92579" w:rsidRDefault="00B92579" w:rsidP="0040382F">
      <w:r>
        <w:t>)</w:t>
      </w:r>
    </w:p>
    <w:p w:rsidR="00B92579" w:rsidRDefault="00B92579" w:rsidP="0040382F"/>
    <w:p w:rsidR="00B92579" w:rsidRDefault="00B92579" w:rsidP="0040382F">
      <w:r w:rsidRPr="00B92579">
        <w:rPr>
          <w:b/>
        </w:rPr>
        <w:t>Estimate</w:t>
      </w:r>
      <w:r>
        <w:t xml:space="preserve"> (</w:t>
      </w:r>
    </w:p>
    <w:p w:rsidR="00B92579" w:rsidRDefault="00B92579" w:rsidP="0040382F">
      <w:proofErr w:type="spellStart"/>
      <w:r>
        <w:t>Est_Id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NOT NULL </w:t>
      </w:r>
      <w:proofErr w:type="spellStart"/>
      <w:r>
        <w:t>auto_increment</w:t>
      </w:r>
      <w:proofErr w:type="spellEnd"/>
      <w:r>
        <w:t xml:space="preserve"> {</w:t>
      </w:r>
      <w:proofErr w:type="spellStart"/>
      <w:r>
        <w:t>pk</w:t>
      </w:r>
      <w:proofErr w:type="spellEnd"/>
      <w:r>
        <w:t>}</w:t>
      </w:r>
    </w:p>
    <w:p w:rsidR="00B92579" w:rsidRDefault="00B92579" w:rsidP="0040382F">
      <w:proofErr w:type="spellStart"/>
      <w:r>
        <w:t>EstDate</w:t>
      </w:r>
      <w:proofErr w:type="spellEnd"/>
      <w:r>
        <w:t xml:space="preserve"> date NOT NULL</w:t>
      </w:r>
    </w:p>
    <w:p w:rsidR="00B92579" w:rsidRDefault="00B92579" w:rsidP="0040382F">
      <w:r>
        <w:t xml:space="preserve">Total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25)</w:t>
      </w:r>
    </w:p>
    <w:p w:rsidR="00B92579" w:rsidRDefault="00B92579" w:rsidP="0040382F">
      <w:r>
        <w:t>}</w:t>
      </w:r>
    </w:p>
    <w:p w:rsidR="00D85985" w:rsidRDefault="00D85985" w:rsidP="0040382F"/>
    <w:p w:rsidR="00B92579" w:rsidRDefault="00B92579" w:rsidP="0040382F">
      <w:r>
        <w:br w:type="page"/>
      </w:r>
    </w:p>
    <w:p w:rsidR="00B92579" w:rsidRDefault="00B92579" w:rsidP="0040382F">
      <w:r w:rsidRPr="00B92579">
        <w:rPr>
          <w:b/>
        </w:rPr>
        <w:lastRenderedPageBreak/>
        <w:t>Inventory</w:t>
      </w:r>
      <w:r>
        <w:t xml:space="preserve"> (</w:t>
      </w:r>
    </w:p>
    <w:p w:rsidR="00B92579" w:rsidRDefault="00B92579" w:rsidP="0040382F">
      <w:proofErr w:type="spellStart"/>
      <w:r>
        <w:t>Invid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not null </w:t>
      </w:r>
      <w:proofErr w:type="spellStart"/>
      <w:r>
        <w:t>auto_increment</w:t>
      </w:r>
      <w:proofErr w:type="spellEnd"/>
    </w:p>
    <w:p w:rsidR="00B92579" w:rsidRDefault="00B92579" w:rsidP="0040382F">
      <w:r>
        <w:t xml:space="preserve">Name </w:t>
      </w:r>
      <w:proofErr w:type="gramStart"/>
      <w:r>
        <w:t>char(</w:t>
      </w:r>
      <w:proofErr w:type="gramEnd"/>
      <w:r>
        <w:t>25) not null</w:t>
      </w:r>
    </w:p>
    <w:p w:rsidR="00B92579" w:rsidRDefault="00B92579" w:rsidP="0040382F">
      <w:r>
        <w:t xml:space="preserve">Description </w:t>
      </w:r>
      <w:proofErr w:type="gramStart"/>
      <w:r>
        <w:t>char(</w:t>
      </w:r>
      <w:proofErr w:type="gramEnd"/>
      <w:r>
        <w:t>25) not null</w:t>
      </w:r>
    </w:p>
    <w:p w:rsidR="00B92579" w:rsidRDefault="00B92579" w:rsidP="0040382F">
      <w:r>
        <w:t xml:space="preserve">Quantity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B92579" w:rsidRDefault="00B92579" w:rsidP="0040382F">
      <w:proofErr w:type="spellStart"/>
      <w:r>
        <w:t>Conditon</w:t>
      </w:r>
      <w:proofErr w:type="spellEnd"/>
      <w:r>
        <w:t xml:space="preserve"> </w:t>
      </w:r>
      <w:proofErr w:type="gramStart"/>
      <w:r>
        <w:t>char(</w:t>
      </w:r>
      <w:proofErr w:type="gramEnd"/>
      <w:r>
        <w:t>5)</w:t>
      </w:r>
    </w:p>
    <w:p w:rsidR="00B92579" w:rsidRPr="00B92579" w:rsidRDefault="00B92579" w:rsidP="0040382F">
      <w:pPr>
        <w:rPr>
          <w:b/>
        </w:rPr>
      </w:pPr>
      <w:r>
        <w:t>)</w:t>
      </w:r>
    </w:p>
    <w:sectPr w:rsidR="00B92579" w:rsidRPr="00B92579" w:rsidSect="0024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CF"/>
    <w:rsid w:val="00047CD8"/>
    <w:rsid w:val="00244507"/>
    <w:rsid w:val="002567E9"/>
    <w:rsid w:val="002F1346"/>
    <w:rsid w:val="0040382F"/>
    <w:rsid w:val="004044D5"/>
    <w:rsid w:val="00460EFF"/>
    <w:rsid w:val="00577EBC"/>
    <w:rsid w:val="005C57C5"/>
    <w:rsid w:val="00761D07"/>
    <w:rsid w:val="007A601D"/>
    <w:rsid w:val="00A61ACF"/>
    <w:rsid w:val="00A74583"/>
    <w:rsid w:val="00B1369F"/>
    <w:rsid w:val="00B92579"/>
    <w:rsid w:val="00C7184F"/>
    <w:rsid w:val="00CC5287"/>
    <w:rsid w:val="00CD5CED"/>
    <w:rsid w:val="00D85985"/>
    <w:rsid w:val="00E142F3"/>
    <w:rsid w:val="00EA58AA"/>
    <w:rsid w:val="00EC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B481-9204-4968-96E1-2C860139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4D5"/>
    <w:rPr>
      <w:sz w:val="24"/>
      <w:szCs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4D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D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D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D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D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D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D5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D5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4D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D5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044D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D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D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D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D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D5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4044D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044D5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D5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4044D5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4044D5"/>
    <w:rPr>
      <w:b/>
      <w:bCs/>
    </w:rPr>
  </w:style>
  <w:style w:type="character" w:styleId="Emphasis">
    <w:name w:val="Emphasis"/>
    <w:basedOn w:val="DefaultParagraphFont"/>
    <w:uiPriority w:val="20"/>
    <w:qFormat/>
    <w:rsid w:val="004044D5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044D5"/>
    <w:rPr>
      <w:szCs w:val="32"/>
    </w:rPr>
  </w:style>
  <w:style w:type="paragraph" w:styleId="ListParagraph">
    <w:name w:val="List Paragraph"/>
    <w:basedOn w:val="Normal"/>
    <w:uiPriority w:val="34"/>
    <w:qFormat/>
    <w:rsid w:val="004044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44D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044D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D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D5"/>
    <w:rPr>
      <w:b/>
      <w:i/>
      <w:sz w:val="24"/>
    </w:rPr>
  </w:style>
  <w:style w:type="character" w:styleId="SubtleEmphasis">
    <w:name w:val="Subtle Emphasis"/>
    <w:uiPriority w:val="19"/>
    <w:qFormat/>
    <w:rsid w:val="004044D5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4044D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044D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044D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044D5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4D5"/>
    <w:pPr>
      <w:outlineLvl w:val="9"/>
    </w:pPr>
  </w:style>
  <w:style w:type="paragraph" w:customStyle="1" w:styleId="MenuBase">
    <w:name w:val="MenuBase"/>
    <w:qFormat/>
    <w:rsid w:val="00A74583"/>
    <w:rPr>
      <w:rFonts w:ascii="Garamond" w:hAnsi="Garamond"/>
      <w:sz w:val="24"/>
      <w:szCs w:val="24"/>
      <w:lang w:val="en-GB" w:eastAsia="en-US" w:bidi="en-US"/>
    </w:rPr>
  </w:style>
  <w:style w:type="paragraph" w:customStyle="1" w:styleId="MenuName">
    <w:name w:val="MenuName"/>
    <w:basedOn w:val="MenuBase"/>
    <w:autoRedefine/>
    <w:qFormat/>
    <w:rsid w:val="00EC687E"/>
    <w:pPr>
      <w:spacing w:before="120" w:after="120"/>
      <w:jc w:val="center"/>
    </w:pPr>
    <w:rPr>
      <w:b/>
      <w:smallCaps/>
      <w:spacing w:val="40"/>
      <w:sz w:val="48"/>
    </w:rPr>
  </w:style>
  <w:style w:type="paragraph" w:customStyle="1" w:styleId="MenuDescription">
    <w:name w:val="MenuDescription"/>
    <w:basedOn w:val="MenuBase"/>
    <w:qFormat/>
    <w:rsid w:val="00047CD8"/>
    <w:pPr>
      <w:jc w:val="center"/>
    </w:pPr>
    <w:rPr>
      <w:i/>
      <w:sz w:val="22"/>
    </w:rPr>
  </w:style>
  <w:style w:type="paragraph" w:customStyle="1" w:styleId="MenuPrice">
    <w:name w:val="MenuPrice"/>
    <w:basedOn w:val="MenuBase"/>
    <w:qFormat/>
    <w:rsid w:val="00047CD8"/>
    <w:pPr>
      <w:jc w:val="center"/>
    </w:pPr>
    <w:rPr>
      <w:b/>
    </w:rPr>
  </w:style>
  <w:style w:type="paragraph" w:customStyle="1" w:styleId="MenuSectionName">
    <w:name w:val="MenuSectionName"/>
    <w:basedOn w:val="MenuBase"/>
    <w:autoRedefine/>
    <w:qFormat/>
    <w:rsid w:val="00047CD8"/>
    <w:pPr>
      <w:spacing w:before="480"/>
    </w:pPr>
    <w:rPr>
      <w:b/>
      <w:smallCaps/>
      <w:sz w:val="40"/>
    </w:rPr>
  </w:style>
  <w:style w:type="paragraph" w:customStyle="1" w:styleId="MenuSectionDescription">
    <w:name w:val="MenuSectionDescription"/>
    <w:basedOn w:val="MenuBase"/>
    <w:qFormat/>
    <w:rsid w:val="00A74583"/>
    <w:rPr>
      <w:i/>
      <w:sz w:val="22"/>
    </w:rPr>
  </w:style>
  <w:style w:type="paragraph" w:customStyle="1" w:styleId="MenuSectionPrice">
    <w:name w:val="MenuSectionPrice"/>
    <w:basedOn w:val="MenuBase"/>
    <w:qFormat/>
    <w:rsid w:val="00CD5CED"/>
    <w:rPr>
      <w:b/>
    </w:rPr>
  </w:style>
  <w:style w:type="paragraph" w:customStyle="1" w:styleId="MenuDishName">
    <w:name w:val="MenuDishName"/>
    <w:basedOn w:val="MenuBase"/>
    <w:autoRedefine/>
    <w:qFormat/>
    <w:rsid w:val="002567E9"/>
    <w:pPr>
      <w:spacing w:before="160" w:after="40"/>
    </w:pPr>
    <w:rPr>
      <w:b/>
      <w:sz w:val="28"/>
    </w:rPr>
  </w:style>
  <w:style w:type="paragraph" w:customStyle="1" w:styleId="MenuDishDescription">
    <w:name w:val="MenuDishDescription"/>
    <w:basedOn w:val="MenuBase"/>
    <w:autoRedefine/>
    <w:qFormat/>
    <w:rsid w:val="002567E9"/>
    <w:pPr>
      <w:ind w:left="567"/>
    </w:pPr>
    <w:rPr>
      <w:i/>
    </w:rPr>
  </w:style>
  <w:style w:type="paragraph" w:customStyle="1" w:styleId="MenuDishPrice">
    <w:name w:val="MenuDishPrice"/>
    <w:basedOn w:val="MenuBase"/>
    <w:qFormat/>
    <w:rsid w:val="00CD5CED"/>
    <w:rPr>
      <w:b/>
    </w:rPr>
  </w:style>
  <w:style w:type="paragraph" w:customStyle="1" w:styleId="MenuDishNutritionHeading">
    <w:name w:val="MenuDishNutritionHeading"/>
    <w:basedOn w:val="MenuBase"/>
    <w:qFormat/>
    <w:rsid w:val="00CD5CED"/>
    <w:pPr>
      <w:spacing w:before="80" w:after="40"/>
    </w:pPr>
    <w:rPr>
      <w:b/>
      <w:sz w:val="22"/>
    </w:rPr>
  </w:style>
  <w:style w:type="paragraph" w:customStyle="1" w:styleId="MenuDishNutritionContent">
    <w:name w:val="MenuDishNutritionContent"/>
    <w:basedOn w:val="MenuBase"/>
    <w:qFormat/>
    <w:rsid w:val="00CD5CED"/>
    <w:rPr>
      <w:sz w:val="22"/>
    </w:rPr>
  </w:style>
  <w:style w:type="paragraph" w:customStyle="1" w:styleId="MenuDishDietaryHeading">
    <w:name w:val="MenuDishDietaryHeading"/>
    <w:basedOn w:val="MenuBase"/>
    <w:qFormat/>
    <w:rsid w:val="00CD5CED"/>
    <w:pPr>
      <w:spacing w:before="80" w:after="40"/>
    </w:pPr>
    <w:rPr>
      <w:b/>
      <w:sz w:val="22"/>
    </w:rPr>
  </w:style>
  <w:style w:type="paragraph" w:customStyle="1" w:styleId="MenuDishDietaryContent">
    <w:name w:val="MenuDishDietaryContent"/>
    <w:basedOn w:val="MenuBase"/>
    <w:qFormat/>
    <w:rsid w:val="00CD5CE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CF"/>
    <w:rPr>
      <w:rFonts w:ascii="Segoe UI" w:hAnsi="Segoe UI" w:cs="Segoe UI"/>
      <w:sz w:val="18"/>
      <w:szCs w:val="18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itman\templates\Menu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MenuStyles.dot</Template>
  <TotalTime>70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cp:lastModifiedBy>Nazmul Alam</cp:lastModifiedBy>
  <cp:revision>3</cp:revision>
  <dcterms:created xsi:type="dcterms:W3CDTF">2014-11-11T14:18:00Z</dcterms:created>
  <dcterms:modified xsi:type="dcterms:W3CDTF">2014-11-14T11:29:00Z</dcterms:modified>
</cp:coreProperties>
</file>